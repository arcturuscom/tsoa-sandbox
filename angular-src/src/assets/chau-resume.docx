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3EEDC" w14:textId="04371D3E" w:rsidR="004C436D" w:rsidRDefault="004C436D" w:rsidP="00AF600B">
      <w:pPr>
        <w:pStyle w:val="Name"/>
        <w:spacing w:after="120"/>
      </w:pPr>
      <w:r>
        <w:t>Chau</w:t>
      </w:r>
      <w:r w:rsidR="00AF600B">
        <w:t xml:space="preserve"> </w:t>
      </w:r>
      <w:r>
        <w:t>tran</w:t>
      </w:r>
    </w:p>
    <w:p w14:paraId="2A5F6536" w14:textId="77777777" w:rsidR="00BC6C53" w:rsidRDefault="004C436D" w:rsidP="00AF600B">
      <w:pPr>
        <w:pStyle w:val="ContactInfo"/>
        <w:spacing w:after="240"/>
      </w:pPr>
      <w:r>
        <w:t xml:space="preserve">4023 </w:t>
      </w:r>
      <w:proofErr w:type="spellStart"/>
      <w:r>
        <w:t>Monsols</w:t>
      </w:r>
      <w:proofErr w:type="spellEnd"/>
      <w:r>
        <w:t xml:space="preserve"> </w:t>
      </w:r>
      <w:proofErr w:type="spellStart"/>
      <w:r>
        <w:t>Dr</w:t>
      </w:r>
      <w:proofErr w:type="spellEnd"/>
      <w:r>
        <w:t>, Florissant, MO 63034 | (314)-625-7789 | ctran3617@gmail.com</w:t>
      </w:r>
    </w:p>
    <w:p w14:paraId="28BA82B0" w14:textId="77777777" w:rsidR="00BC6C53" w:rsidRDefault="00A459E9">
      <w:pPr>
        <w:pStyle w:val="Heading1"/>
      </w:pPr>
      <w:sdt>
        <w:sdtPr>
          <w:id w:val="-819804518"/>
          <w:placeholder>
            <w:docPart w:val="EE0D346B15DA5E4D841FB288E4B61EF2"/>
          </w:placeholder>
          <w:temporary/>
          <w:showingPlcHdr/>
          <w15:appearance w15:val="hidden"/>
        </w:sdtPr>
        <w:sdtEndPr/>
        <w:sdtContent>
          <w:r w:rsidRPr="004C436D">
            <w:rPr>
              <w:sz w:val="28"/>
              <w:u w:val="single"/>
            </w:rPr>
            <w:t>Skills Summary</w:t>
          </w:r>
        </w:sdtContent>
      </w:sdt>
    </w:p>
    <w:p w14:paraId="16346B03" w14:textId="3A074E4A" w:rsidR="004C436D" w:rsidRPr="004C436D" w:rsidRDefault="00AF600B" w:rsidP="004C436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ab/>
      </w:r>
      <w:r w:rsidR="004C436D"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I am a graduate with a Bachelor degree in Information Systems at University of Missouri - St Louis. I am a genuine teamplayer who have worked on many team projects. I am a quick learner as I am passionate about what I am doing. I am willing to learn new things as I am pursuing mastery. With interests in working in a professional environment in the IT industry, I am ready to expand myself to the world out there.</w:t>
      </w:r>
    </w:p>
    <w:p w14:paraId="73FA1A18" w14:textId="45534F90" w:rsidR="004C436D" w:rsidRPr="004C436D" w:rsidRDefault="00AF600B" w:rsidP="004C436D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ab/>
      </w:r>
      <w:r w:rsidR="004C436D" w:rsidRPr="004C436D">
        <w:rPr>
          <w:noProof/>
        </w:rPr>
        <w:t>As a self-taught Web Developer, I am comfortable with HTML5, CSS3, JavaScript, MEAN Stack (MongoDB, ExpressJS, Angular, NodeJS), CSS Frameworks (Bootstrap, Materialize) and currently learning more. I am also familiar with Java and C# through academic projects.</w:t>
      </w:r>
    </w:p>
    <w:p w14:paraId="5CC7F9E9" w14:textId="2820299F" w:rsidR="00BC6C53" w:rsidRDefault="00AF600B" w:rsidP="004C436D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ab/>
      </w:r>
      <w:r w:rsidR="004C436D" w:rsidRPr="004C436D">
        <w:rPr>
          <w:noProof/>
        </w:rPr>
        <w:t>In addition, I bring knowledge of Project Management, Data Analysis / Statistics and Microsoft Office. I value critical thinking and am passionate and strongly motivated to learn. I believe in taking initiative, working with others, and making a positive difference.</w:t>
      </w:r>
    </w:p>
    <w:p w14:paraId="7ECB4EC2" w14:textId="77777777" w:rsidR="00BC6C53" w:rsidRDefault="00A459E9">
      <w:pPr>
        <w:pStyle w:val="Heading1"/>
      </w:pPr>
      <w:sdt>
        <w:sdtPr>
          <w:id w:val="-1150367223"/>
          <w:placeholder>
            <w:docPart w:val="FD8272D1377E3D4CB1FDE20D62F93DA0"/>
          </w:placeholder>
          <w:temporary/>
          <w:showingPlcHdr/>
          <w15:appearance w15:val="hidden"/>
        </w:sdtPr>
        <w:sdtEndPr/>
        <w:sdtContent>
          <w:r w:rsidRPr="004C436D">
            <w:rPr>
              <w:sz w:val="28"/>
              <w:u w:val="single"/>
            </w:rPr>
            <w:t>Education</w:t>
          </w:r>
        </w:sdtContent>
      </w:sdt>
    </w:p>
    <w:p w14:paraId="589976FD" w14:textId="77777777" w:rsidR="00BC6C53" w:rsidRDefault="004C436D">
      <w:pPr>
        <w:pStyle w:val="Heading2"/>
      </w:pPr>
      <w:r>
        <w:t>BS Information System / May 2017</w:t>
      </w:r>
    </w:p>
    <w:p w14:paraId="1276B456" w14:textId="77777777" w:rsidR="00BC6C53" w:rsidRDefault="004C436D" w:rsidP="004C436D">
      <w:pPr>
        <w:pStyle w:val="ListParagraph"/>
        <w:numPr>
          <w:ilvl w:val="0"/>
          <w:numId w:val="11"/>
        </w:numPr>
      </w:pPr>
      <w:r>
        <w:t>GPA: 3.74</w:t>
      </w:r>
    </w:p>
    <w:p w14:paraId="6EF0F459" w14:textId="77777777" w:rsidR="004C436D" w:rsidRDefault="004C436D" w:rsidP="004C436D">
      <w:pPr>
        <w:pStyle w:val="ListParagraph"/>
        <w:numPr>
          <w:ilvl w:val="0"/>
          <w:numId w:val="11"/>
        </w:numPr>
      </w:pPr>
      <w:r>
        <w:t xml:space="preserve">Placed first in the first </w:t>
      </w:r>
      <w:proofErr w:type="spellStart"/>
      <w:r>
        <w:t>UMSL|Hackathon</w:t>
      </w:r>
      <w:proofErr w:type="spellEnd"/>
      <w:r>
        <w:t xml:space="preserve"> in March 2017</w:t>
      </w:r>
    </w:p>
    <w:p w14:paraId="2CDAE183" w14:textId="77777777" w:rsidR="004C436D" w:rsidRDefault="004C436D" w:rsidP="004C436D">
      <w:pPr>
        <w:pStyle w:val="ListParagraph"/>
        <w:numPr>
          <w:ilvl w:val="0"/>
          <w:numId w:val="11"/>
        </w:numPr>
      </w:pPr>
      <w:r>
        <w:t>Ran a MEAN Stack Workshop over the course of 2017 Fall Semester for IS/CS Departments</w:t>
      </w:r>
    </w:p>
    <w:p w14:paraId="640A16B6" w14:textId="77777777" w:rsidR="004C436D" w:rsidRDefault="004C436D" w:rsidP="004C436D">
      <w:pPr>
        <w:pStyle w:val="ListParagraph"/>
        <w:numPr>
          <w:ilvl w:val="0"/>
          <w:numId w:val="11"/>
        </w:numPr>
      </w:pPr>
      <w:r>
        <w:t>Exposed to different coding courses such as Java and C# as well as System Analysis, Database Management and System Designs</w:t>
      </w:r>
    </w:p>
    <w:p w14:paraId="72161FD4" w14:textId="77777777" w:rsidR="00BC6C53" w:rsidRDefault="00A459E9">
      <w:pPr>
        <w:pStyle w:val="Heading1"/>
      </w:pPr>
      <w:sdt>
        <w:sdtPr>
          <w:id w:val="617349259"/>
          <w:placeholder>
            <w:docPart w:val="996162DFCEE5F54A8D3EBA053F07B592"/>
          </w:placeholder>
          <w:temporary/>
          <w:showingPlcHdr/>
          <w15:appearance w15:val="hidden"/>
        </w:sdtPr>
        <w:sdtEndPr/>
        <w:sdtContent>
          <w:r w:rsidRPr="004C436D">
            <w:rPr>
              <w:sz w:val="28"/>
              <w:u w:val="single"/>
            </w:rPr>
            <w:t>Experience</w:t>
          </w:r>
        </w:sdtContent>
      </w:sdt>
    </w:p>
    <w:p w14:paraId="55CFEE71" w14:textId="77777777" w:rsidR="00BC6C53" w:rsidRDefault="004C436D">
      <w:pPr>
        <w:pStyle w:val="Heading2"/>
      </w:pPr>
      <w:proofErr w:type="spellStart"/>
      <w:r>
        <w:t>ArchitectNow</w:t>
      </w:r>
      <w:proofErr w:type="spellEnd"/>
      <w:r>
        <w:t xml:space="preserve"> – Wildwood MO</w:t>
      </w:r>
    </w:p>
    <w:p w14:paraId="24FB4A95" w14:textId="77777777" w:rsidR="00BC6C53" w:rsidRDefault="004C436D">
      <w:pPr>
        <w:pStyle w:val="Heading3"/>
      </w:pPr>
      <w:r>
        <w:t>Full-stack Developer | Oct 2017 - Present</w:t>
      </w:r>
    </w:p>
    <w:p w14:paraId="5768EE53" w14:textId="77777777" w:rsidR="004C436D" w:rsidRPr="004C436D" w:rsidRDefault="004C436D" w:rsidP="004C436D">
      <w:pPr>
        <w:pStyle w:val="ListParagraph"/>
        <w:numPr>
          <w:ilvl w:val="0"/>
          <w:numId w:val="11"/>
        </w:numPr>
      </w:pPr>
      <w:r w:rsidRPr="004C436D">
        <w:t>Develop web applications utilizing Angular 2+, ASP.NET Core and relating third-party packages.</w:t>
      </w:r>
    </w:p>
    <w:p w14:paraId="77CF8828" w14:textId="4E8EEE83" w:rsidR="00AF600B" w:rsidRDefault="004C436D" w:rsidP="00AF600B">
      <w:pPr>
        <w:pStyle w:val="ListParagraph"/>
        <w:numPr>
          <w:ilvl w:val="0"/>
          <w:numId w:val="11"/>
        </w:numPr>
      </w:pPr>
      <w:r w:rsidRPr="004C436D">
        <w:t>Communicate</w:t>
      </w:r>
      <w:r w:rsidR="00AF600B">
        <w:t xml:space="preserve"> directly with customers weekly.</w:t>
      </w:r>
    </w:p>
    <w:p w14:paraId="400D91B0" w14:textId="1EC7C82B" w:rsidR="00AF600B" w:rsidRDefault="00AF600B" w:rsidP="00AF600B">
      <w:pPr>
        <w:pStyle w:val="Heading2"/>
      </w:pPr>
      <w:r>
        <w:t>Cardinal Health</w:t>
      </w:r>
      <w:r>
        <w:t xml:space="preserve"> – </w:t>
      </w:r>
      <w:r>
        <w:t>Hazelwood</w:t>
      </w:r>
      <w:r>
        <w:t xml:space="preserve"> MO</w:t>
      </w:r>
      <w:r>
        <w:t xml:space="preserve"> – </w:t>
      </w:r>
      <w:proofErr w:type="spellStart"/>
      <w:r>
        <w:t>EarthCity</w:t>
      </w:r>
      <w:proofErr w:type="spellEnd"/>
      <w:r>
        <w:t xml:space="preserve"> MO</w:t>
      </w:r>
    </w:p>
    <w:p w14:paraId="639AE547" w14:textId="340646B9" w:rsidR="00AF600B" w:rsidRDefault="00AF600B" w:rsidP="00AF600B">
      <w:pPr>
        <w:pStyle w:val="Heading3"/>
      </w:pPr>
      <w:r>
        <w:t>Warehouse Associate | Senior Coordinator</w:t>
      </w:r>
      <w:r>
        <w:t xml:space="preserve"> | </w:t>
      </w:r>
      <w:r>
        <w:t>Nov 2013</w:t>
      </w:r>
      <w:r>
        <w:t xml:space="preserve"> </w:t>
      </w:r>
      <w:r>
        <w:t>–</w:t>
      </w:r>
      <w:r>
        <w:t xml:space="preserve"> </w:t>
      </w:r>
      <w:r>
        <w:t>May 2017</w:t>
      </w:r>
    </w:p>
    <w:p w14:paraId="78FA356F" w14:textId="77777777" w:rsidR="00AF600B" w:rsidRPr="00AF600B" w:rsidRDefault="00AF600B" w:rsidP="00AF600B">
      <w:pPr>
        <w:pStyle w:val="ListParagraph"/>
        <w:numPr>
          <w:ilvl w:val="0"/>
          <w:numId w:val="11"/>
        </w:numPr>
      </w:pPr>
      <w:r w:rsidRPr="00AF600B">
        <w:t>Achieved 5-Star Year End Review FY15, FY16 for bringing the Returns area up to date for the first time in two years.</w:t>
      </w:r>
    </w:p>
    <w:p w14:paraId="31E0DEBB" w14:textId="77777777" w:rsidR="00AF600B" w:rsidRPr="00AF600B" w:rsidRDefault="00AF600B" w:rsidP="00AF600B">
      <w:pPr>
        <w:pStyle w:val="ListParagraph"/>
        <w:numPr>
          <w:ilvl w:val="0"/>
          <w:numId w:val="11"/>
        </w:numPr>
        <w:rPr>
          <w:rFonts w:ascii="gotham_htfbook" w:eastAsia="Times New Roman" w:hAnsi="gotham_htfbook" w:cs="Times New Roman"/>
          <w:color w:val="011627"/>
          <w:sz w:val="24"/>
          <w:szCs w:val="24"/>
          <w:lang w:eastAsia="en-US"/>
        </w:rPr>
      </w:pPr>
      <w:r w:rsidRPr="00AF600B">
        <w:t>Achieved Applause Bravo Award for exercising best practices in Pick/Pack/Ship operations and teamwork.</w:t>
      </w:r>
      <w:bookmarkStart w:id="0" w:name="_GoBack"/>
      <w:bookmarkEnd w:id="0"/>
    </w:p>
    <w:p w14:paraId="5D6D637C" w14:textId="77777777" w:rsidR="00BC6C53" w:rsidRPr="004C436D" w:rsidRDefault="004C436D">
      <w:pPr>
        <w:pStyle w:val="Heading1"/>
        <w:rPr>
          <w:sz w:val="28"/>
          <w:u w:val="single"/>
        </w:rPr>
      </w:pPr>
      <w:r w:rsidRPr="004C436D">
        <w:rPr>
          <w:sz w:val="28"/>
          <w:u w:val="single"/>
        </w:rPr>
        <w:lastRenderedPageBreak/>
        <w:t>Projects</w:t>
      </w:r>
    </w:p>
    <w:p w14:paraId="488E849B" w14:textId="77777777" w:rsidR="00BC6C53" w:rsidRDefault="004C436D">
      <w:pPr>
        <w:pStyle w:val="Heading2"/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OpenAPI</w:t>
      </w:r>
      <w:proofErr w:type="spellEnd"/>
      <w:r>
        <w:t xml:space="preserve"> (TSOA) | Personal | Jan 2018 - Present</w:t>
      </w:r>
    </w:p>
    <w:p w14:paraId="1E82121E" w14:textId="77777777" w:rsidR="004C436D" w:rsidRPr="004C436D" w:rsidRDefault="004C436D" w:rsidP="004C436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This project is my attempt to integrate TSOA (</w:t>
      </w:r>
      <w:proofErr w:type="spellStart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TypeScript</w:t>
      </w:r>
      <w:proofErr w:type="spellEnd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 </w:t>
      </w:r>
      <w:proofErr w:type="spellStart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OpenAPI</w:t>
      </w:r>
      <w:proofErr w:type="spellEnd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) with a MEAN Stack. </w:t>
      </w:r>
      <w:proofErr w:type="spellStart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Angular's</w:t>
      </w:r>
      <w:proofErr w:type="spellEnd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 Client-side is already written in </w:t>
      </w:r>
      <w:proofErr w:type="spellStart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TypeScript</w:t>
      </w:r>
      <w:proofErr w:type="spellEnd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. TSOA allows me to work </w:t>
      </w:r>
      <w:proofErr w:type="spellStart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TypeScript</w:t>
      </w:r>
      <w:proofErr w:type="spellEnd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 in the Server-side with </w:t>
      </w:r>
      <w:proofErr w:type="spellStart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NodeJS</w:t>
      </w:r>
      <w:proofErr w:type="spellEnd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, </w:t>
      </w:r>
      <w:proofErr w:type="spellStart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ExpressJS</w:t>
      </w:r>
      <w:proofErr w:type="spellEnd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 and MongoDB which results in a much-cleaner-safer code than plain JavaScript. Moreover, TSOA also provides some other great tools such as Routes</w:t>
      </w:r>
      <w:r w:rsidRPr="004C436D">
        <w:rPr>
          <w:rFonts w:asciiTheme="minorHAnsi" w:hAnsiTheme="minorHAnsi" w:cstheme="minorBidi"/>
          <w:b/>
          <w:noProof/>
          <w:color w:val="4B3A2E" w:themeColor="text2"/>
          <w:sz w:val="22"/>
          <w:szCs w:val="22"/>
          <w:lang w:eastAsia="ja-JP"/>
        </w:rPr>
        <w:t xml:space="preserve"> </w:t>
      </w: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Generation and SwaggerSpec</w:t>
      </w:r>
      <w:r w:rsidRPr="004C436D">
        <w:rPr>
          <w:rFonts w:asciiTheme="minorHAnsi" w:hAnsiTheme="minorHAnsi" w:cstheme="minorBidi"/>
          <w:b/>
          <w:noProof/>
          <w:color w:val="4B3A2E" w:themeColor="text2"/>
          <w:sz w:val="22"/>
          <w:szCs w:val="22"/>
          <w:lang w:eastAsia="ja-JP"/>
        </w:rPr>
        <w:t xml:space="preserve"> </w:t>
      </w: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Generation. Hence, I can generate my Routes and my Swagger specification file to display my Routes in a documented-UI-way with SwaggerUI. Moreover, I then can utilize Swagger</w:t>
      </w:r>
      <w:r w:rsidRPr="004C436D">
        <w:rPr>
          <w:rFonts w:asciiTheme="minorHAnsi" w:hAnsiTheme="minorHAnsi" w:cstheme="minorBidi"/>
          <w:b/>
          <w:noProof/>
          <w:color w:val="4B3A2E" w:themeColor="text2"/>
          <w:sz w:val="22"/>
          <w:szCs w:val="22"/>
          <w:lang w:eastAsia="ja-JP"/>
        </w:rPr>
        <w:t>-</w:t>
      </w: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Codegen to generate the TypeScript-Angular Client APIs that contains my HTTP calls to the backend according with my </w:t>
      </w:r>
      <w:r w:rsidRPr="004C436D">
        <w:rPr>
          <w:rFonts w:asciiTheme="minorHAnsi" w:hAnsiTheme="minorHAnsi" w:cstheme="minorBidi"/>
          <w:i/>
          <w:noProof/>
          <w:color w:val="4B3A2E" w:themeColor="text2"/>
          <w:sz w:val="22"/>
          <w:szCs w:val="22"/>
          <w:lang w:eastAsia="ja-JP"/>
        </w:rPr>
        <w:t>Controllers</w:t>
      </w: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, and all of my </w:t>
      </w:r>
      <w:r w:rsidRPr="004C436D">
        <w:rPr>
          <w:rFonts w:asciiTheme="minorHAnsi" w:hAnsiTheme="minorHAnsi" w:cstheme="minorBidi"/>
          <w:i/>
          <w:noProof/>
          <w:color w:val="4B3A2E" w:themeColor="text2"/>
          <w:sz w:val="22"/>
          <w:szCs w:val="22"/>
          <w:lang w:eastAsia="ja-JP"/>
        </w:rPr>
        <w:t>Interfaces</w:t>
      </w: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 are available to use with Angular from Swagger</w:t>
      </w:r>
      <w:r w:rsidRPr="004C436D">
        <w:rPr>
          <w:rFonts w:asciiTheme="minorHAnsi" w:hAnsiTheme="minorHAnsi" w:cstheme="minorBidi"/>
          <w:b/>
          <w:noProof/>
          <w:color w:val="4B3A2E" w:themeColor="text2"/>
          <w:sz w:val="22"/>
          <w:szCs w:val="22"/>
          <w:lang w:eastAsia="ja-JP"/>
        </w:rPr>
        <w:t>-</w:t>
      </w: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Codegen as well.</w:t>
      </w:r>
    </w:p>
    <w:p w14:paraId="7EFDBA46" w14:textId="77777777" w:rsidR="004C436D" w:rsidRPr="004C436D" w:rsidRDefault="004C436D" w:rsidP="004C43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4C436D">
        <w:rPr>
          <w:noProof/>
        </w:rPr>
        <w:t>Build Server-side with NodeJS, ExpressJS and MongoDB utilizing TypeScript (TSOA)</w:t>
      </w:r>
    </w:p>
    <w:p w14:paraId="66E0042A" w14:textId="77777777" w:rsidR="00BC6C53" w:rsidRDefault="004C436D" w:rsidP="004C43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4C436D">
        <w:rPr>
          <w:noProof/>
        </w:rPr>
        <w:t>Build Client-side with Angular 5 utilizing Redux (@angular-redux/store), Service Worker, SCSS Styling, and more.</w:t>
      </w:r>
    </w:p>
    <w:p w14:paraId="3B0CBF76" w14:textId="77777777" w:rsidR="004C436D" w:rsidRDefault="004C436D" w:rsidP="004C436D">
      <w:pPr>
        <w:pStyle w:val="Heading2"/>
      </w:pPr>
      <w:r>
        <w:t>Outside 360 | Work Experience | Oct 2017 - Present</w:t>
      </w:r>
    </w:p>
    <w:p w14:paraId="7319E389" w14:textId="77777777" w:rsidR="004C436D" w:rsidRDefault="004C436D" w:rsidP="004C436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Outside360 is a peer-to-peer marketplace that connects Hosts and Users through online listings for outdoor recreational opportunities. Our listings center on making private lands and outdoor experiences more accessible, with a mission to help individuals share their wisdom or piece of paradise with outdoor enthusiasts of every kind.</w:t>
      </w:r>
    </w:p>
    <w:p w14:paraId="433AFE86" w14:textId="77777777" w:rsidR="004C436D" w:rsidRPr="004C436D" w:rsidRDefault="004C436D" w:rsidP="004C436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</w:p>
    <w:p w14:paraId="494328FB" w14:textId="77777777" w:rsidR="004C436D" w:rsidRPr="004C436D" w:rsidRDefault="004C436D" w:rsidP="004C436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Responsible for developing Outside 360's Client side with Angular 4</w:t>
      </w:r>
    </w:p>
    <w:p w14:paraId="3087F7E8" w14:textId="77777777" w:rsidR="004C436D" w:rsidRPr="004C436D" w:rsidRDefault="004C436D" w:rsidP="004C436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Utilizing multiple packages such as Bootstrap 4 and PrimeNG for UI Components and Styling</w:t>
      </w:r>
    </w:p>
    <w:p w14:paraId="6B3E4723" w14:textId="77777777" w:rsidR="004C436D" w:rsidRPr="004C436D" w:rsidRDefault="004C436D" w:rsidP="004C436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Utilizing Redux for state management to control Real-time Notifications for the Front-end</w:t>
      </w:r>
    </w:p>
    <w:p w14:paraId="4F3BEAF9" w14:textId="77777777" w:rsidR="004C436D" w:rsidRDefault="004C436D" w:rsidP="004C436D">
      <w:pPr>
        <w:pStyle w:val="Heading2"/>
      </w:pPr>
      <w:r>
        <w:t>Liquid Nitro Sales | Academic Experience | Jan 2017 – May 2017</w:t>
      </w:r>
    </w:p>
    <w:p w14:paraId="48B2239B" w14:textId="77777777" w:rsidR="004C436D" w:rsidRDefault="004C436D" w:rsidP="004C436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Design and build a system that solves a real customer's process pains. Our group decides to build an </w:t>
      </w:r>
      <w:proofErr w:type="spellStart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eCommerce</w:t>
      </w:r>
      <w:proofErr w:type="spellEnd"/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 xml:space="preserve"> Web Application with Inventory and Customers Management built-in.</w:t>
      </w:r>
    </w:p>
    <w:p w14:paraId="750CC048" w14:textId="77777777" w:rsidR="004C436D" w:rsidRPr="004C436D" w:rsidRDefault="004C436D" w:rsidP="004C436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</w:p>
    <w:p w14:paraId="0539753C" w14:textId="77777777" w:rsidR="004C436D" w:rsidRPr="004C436D" w:rsidRDefault="004C436D" w:rsidP="004C436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Responsible for developing the client side with Angular 2+</w:t>
      </w:r>
    </w:p>
    <w:p w14:paraId="085321A4" w14:textId="77777777" w:rsidR="004C436D" w:rsidRPr="004C436D" w:rsidRDefault="004C436D" w:rsidP="004C436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Learned and applied the MEAN stack, specifically Angular 2 for the Front-End, to the web application</w:t>
      </w:r>
    </w:p>
    <w:p w14:paraId="783E55CF" w14:textId="77777777" w:rsidR="004C436D" w:rsidRPr="004C436D" w:rsidRDefault="004C436D" w:rsidP="004C436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Created and integrated Help documentation. (both doc and </w:t>
      </w:r>
      <w:hyperlink r:id="rId7" w:history="1">
        <w:r w:rsidRPr="004C436D">
          <w:rPr>
            <w:rFonts w:asciiTheme="minorHAnsi" w:hAnsiTheme="minorHAnsi" w:cstheme="minorBidi"/>
            <w:noProof/>
            <w:color w:val="4B3A2E" w:themeColor="text2"/>
            <w:sz w:val="22"/>
            <w:szCs w:val="22"/>
            <w:lang w:eastAsia="ja-JP"/>
          </w:rPr>
          <w:t>HT</w:t>
        </w:r>
        <w:r w:rsidRPr="004C436D">
          <w:rPr>
            <w:rFonts w:asciiTheme="minorHAnsi" w:hAnsiTheme="minorHAnsi" w:cstheme="minorBidi"/>
            <w:noProof/>
            <w:color w:val="4B3A2E" w:themeColor="text2"/>
            <w:sz w:val="22"/>
            <w:szCs w:val="22"/>
            <w:lang w:eastAsia="ja-JP"/>
          </w:rPr>
          <w:t>M</w:t>
        </w:r>
        <w:r w:rsidRPr="004C436D">
          <w:rPr>
            <w:rFonts w:asciiTheme="minorHAnsi" w:hAnsiTheme="minorHAnsi" w:cstheme="minorBidi"/>
            <w:noProof/>
            <w:color w:val="4B3A2E" w:themeColor="text2"/>
            <w:sz w:val="22"/>
            <w:szCs w:val="22"/>
            <w:lang w:eastAsia="ja-JP"/>
          </w:rPr>
          <w:t>L version</w:t>
        </w:r>
      </w:hyperlink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)</w:t>
      </w:r>
    </w:p>
    <w:p w14:paraId="0A6EE01C" w14:textId="77777777" w:rsidR="004C436D" w:rsidRPr="004C436D" w:rsidRDefault="004C436D" w:rsidP="004C436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</w:pPr>
      <w:r w:rsidRPr="004C436D">
        <w:rPr>
          <w:rFonts w:asciiTheme="minorHAnsi" w:hAnsiTheme="minorHAnsi" w:cstheme="minorBidi"/>
          <w:noProof/>
          <w:color w:val="4B3A2E" w:themeColor="text2"/>
          <w:sz w:val="22"/>
          <w:szCs w:val="22"/>
          <w:lang w:eastAsia="ja-JP"/>
        </w:rPr>
        <w:t>Spent over 100 hours on the project learning and designing in the course of 4 months of a semester</w:t>
      </w:r>
    </w:p>
    <w:p w14:paraId="5A985A07" w14:textId="77777777" w:rsidR="004C436D" w:rsidRPr="004C436D" w:rsidRDefault="004C436D" w:rsidP="004C436D">
      <w:pPr>
        <w:pStyle w:val="Heading1"/>
        <w:rPr>
          <w:sz w:val="28"/>
          <w:u w:val="single"/>
        </w:rPr>
      </w:pPr>
      <w:r w:rsidRPr="004C436D">
        <w:rPr>
          <w:sz w:val="28"/>
          <w:u w:val="single"/>
        </w:rPr>
        <w:t>Links</w:t>
      </w:r>
    </w:p>
    <w:p w14:paraId="21C29FCD" w14:textId="77777777" w:rsidR="004C436D" w:rsidRDefault="004C436D" w:rsidP="004C436D">
      <w:pPr>
        <w:pStyle w:val="ListParagraph"/>
        <w:numPr>
          <w:ilvl w:val="0"/>
          <w:numId w:val="19"/>
        </w:numPr>
      </w:pPr>
      <w:r>
        <w:rPr>
          <w:rFonts w:ascii="github" w:hAnsi="github"/>
        </w:rP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4C436D">
          <w:rPr>
            <w:rStyle w:val="Hyperlink"/>
          </w:rPr>
          <w:t>https://github.com/nartc</w:t>
        </w:r>
      </w:hyperlink>
      <w:r>
        <w:t>. Check out my progress for my TSOA project as well as others.</w:t>
      </w:r>
    </w:p>
    <w:p w14:paraId="42794C78" w14:textId="77777777" w:rsidR="004C436D" w:rsidRDefault="004C436D" w:rsidP="004C436D">
      <w:pPr>
        <w:pStyle w:val="ListParagraph"/>
        <w:numPr>
          <w:ilvl w:val="0"/>
          <w:numId w:val="19"/>
        </w:numPr>
      </w:pPr>
      <w:r>
        <w:t xml:space="preserve">LinkedIn: </w:t>
      </w:r>
      <w:hyperlink r:id="rId9" w:history="1">
        <w:r w:rsidRPr="004C436D">
          <w:rPr>
            <w:rStyle w:val="Hyperlink"/>
          </w:rPr>
          <w:t>https://linkedin.com/in/chauntran</w:t>
        </w:r>
      </w:hyperlink>
    </w:p>
    <w:p w14:paraId="42777EFF" w14:textId="77777777" w:rsidR="004C436D" w:rsidRDefault="004C436D"/>
    <w:sectPr w:rsidR="004C436D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8036F" w14:textId="77777777" w:rsidR="00A459E9" w:rsidRDefault="00A459E9">
      <w:pPr>
        <w:spacing w:after="0" w:line="240" w:lineRule="auto"/>
      </w:pPr>
      <w:r>
        <w:separator/>
      </w:r>
    </w:p>
  </w:endnote>
  <w:endnote w:type="continuationSeparator" w:id="0">
    <w:p w14:paraId="3EFA96C2" w14:textId="77777777" w:rsidR="00A459E9" w:rsidRDefault="00A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gotham_htfbook">
    <w:altName w:val="Times New Roman"/>
    <w:panose1 w:val="00000000000000000000"/>
    <w:charset w:val="00"/>
    <w:family w:val="roman"/>
    <w:notTrueType/>
    <w:pitch w:val="default"/>
  </w:font>
  <w:font w:name="githu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25EEA" w14:textId="77777777" w:rsidR="00BC6C53" w:rsidRDefault="00A459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0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AF1A8" w14:textId="77777777" w:rsidR="00A459E9" w:rsidRDefault="00A459E9">
      <w:pPr>
        <w:spacing w:after="0" w:line="240" w:lineRule="auto"/>
      </w:pPr>
      <w:r>
        <w:separator/>
      </w:r>
    </w:p>
  </w:footnote>
  <w:footnote w:type="continuationSeparator" w:id="0">
    <w:p w14:paraId="1C996EC0" w14:textId="77777777" w:rsidR="00A459E9" w:rsidRDefault="00A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D03E5" w14:textId="77777777" w:rsidR="00BC6C53" w:rsidRDefault="00A459E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142832" wp14:editId="1E56D1B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56412E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D7311" w14:textId="77777777" w:rsidR="00BC6C53" w:rsidRDefault="00A459E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B750BE" wp14:editId="2AA1298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3F7E8C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922284"/>
    <w:multiLevelType w:val="multilevel"/>
    <w:tmpl w:val="DA08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260904"/>
    <w:multiLevelType w:val="hybridMultilevel"/>
    <w:tmpl w:val="356C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817E9"/>
    <w:multiLevelType w:val="multilevel"/>
    <w:tmpl w:val="E19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136C40"/>
    <w:multiLevelType w:val="multilevel"/>
    <w:tmpl w:val="375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95D12"/>
    <w:multiLevelType w:val="hybridMultilevel"/>
    <w:tmpl w:val="96A2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83A37"/>
    <w:multiLevelType w:val="hybridMultilevel"/>
    <w:tmpl w:val="295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A0A60"/>
    <w:multiLevelType w:val="multilevel"/>
    <w:tmpl w:val="680E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2165CC"/>
    <w:multiLevelType w:val="hybridMultilevel"/>
    <w:tmpl w:val="3352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A03B5"/>
    <w:multiLevelType w:val="multilevel"/>
    <w:tmpl w:val="D36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6660CC"/>
    <w:multiLevelType w:val="hybridMultilevel"/>
    <w:tmpl w:val="5DA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7"/>
  </w:num>
  <w:num w:numId="13">
    <w:abstractNumId w:val="16"/>
  </w:num>
  <w:num w:numId="14">
    <w:abstractNumId w:val="18"/>
  </w:num>
  <w:num w:numId="15">
    <w:abstractNumId w:val="10"/>
  </w:num>
  <w:num w:numId="16">
    <w:abstractNumId w:val="14"/>
  </w:num>
  <w:num w:numId="17">
    <w:abstractNumId w:val="12"/>
  </w:num>
  <w:num w:numId="18">
    <w:abstractNumId w:val="11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6D"/>
    <w:rsid w:val="004C436D"/>
    <w:rsid w:val="00A459E9"/>
    <w:rsid w:val="00AF600B"/>
    <w:rsid w:val="00BC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0E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rmalWeb">
    <w:name w:val="Normal (Web)"/>
    <w:basedOn w:val="Normal"/>
    <w:uiPriority w:val="99"/>
    <w:unhideWhenUsed/>
    <w:rsid w:val="004C436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C4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usermanualmtlb.com.s3-website-us-west-2.amazonaws.com/" TargetMode="External"/><Relationship Id="rId8" Type="http://schemas.openxmlformats.org/officeDocument/2006/relationships/hyperlink" Target="https://github.com/nartc" TargetMode="External"/><Relationship Id="rId9" Type="http://schemas.openxmlformats.org/officeDocument/2006/relationships/hyperlink" Target="https://linkedin.com/in/chauntran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tran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0D346B15DA5E4D841FB288E4B6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0F162-0EE5-7243-AB20-ACBEE4E8AD90}"/>
      </w:docPartPr>
      <w:docPartBody>
        <w:p w:rsidR="00000000" w:rsidRDefault="0076117F">
          <w:pPr>
            <w:pStyle w:val="EE0D346B15DA5E4D841FB288E4B61EF2"/>
          </w:pPr>
          <w:r>
            <w:t>Skills Summary</w:t>
          </w:r>
        </w:p>
      </w:docPartBody>
    </w:docPart>
    <w:docPart>
      <w:docPartPr>
        <w:name w:val="FD8272D1377E3D4CB1FDE20D62F93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CEF2D-6B84-ED43-A432-FE1E43F3692B}"/>
      </w:docPartPr>
      <w:docPartBody>
        <w:p w:rsidR="00000000" w:rsidRDefault="0076117F">
          <w:pPr>
            <w:pStyle w:val="FD8272D1377E3D4CB1FDE20D62F93DA0"/>
          </w:pPr>
          <w:r>
            <w:t>Education</w:t>
          </w:r>
        </w:p>
      </w:docPartBody>
    </w:docPart>
    <w:docPart>
      <w:docPartPr>
        <w:name w:val="996162DFCEE5F54A8D3EBA053F07B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34C15-87D6-E049-B66E-558984AD32D5}"/>
      </w:docPartPr>
      <w:docPartBody>
        <w:p w:rsidR="00000000" w:rsidRDefault="0076117F">
          <w:pPr>
            <w:pStyle w:val="996162DFCEE5F54A8D3EBA053F07B59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gotham_htfbook">
    <w:altName w:val="Times New Roman"/>
    <w:panose1 w:val="00000000000000000000"/>
    <w:charset w:val="00"/>
    <w:family w:val="roman"/>
    <w:notTrueType/>
    <w:pitch w:val="default"/>
  </w:font>
  <w:font w:name="githu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8"/>
    <w:rsid w:val="004E7EE8"/>
    <w:rsid w:val="007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BDB19AF8E75C4C8AD5F71552767D4F">
    <w:name w:val="0FBDB19AF8E75C4C8AD5F71552767D4F"/>
  </w:style>
  <w:style w:type="paragraph" w:customStyle="1" w:styleId="7F6EABAC3B7A6149989DBA159AB35BA1">
    <w:name w:val="7F6EABAC3B7A6149989DBA159AB35BA1"/>
  </w:style>
  <w:style w:type="paragraph" w:customStyle="1" w:styleId="EE0D346B15DA5E4D841FB288E4B61EF2">
    <w:name w:val="EE0D346B15DA5E4D841FB288E4B61EF2"/>
  </w:style>
  <w:style w:type="paragraph" w:customStyle="1" w:styleId="093EAAD49D92FC479F476D8BF7FE52BA">
    <w:name w:val="093EAAD49D92FC479F476D8BF7FE52BA"/>
  </w:style>
  <w:style w:type="paragraph" w:customStyle="1" w:styleId="FD8272D1377E3D4CB1FDE20D62F93DA0">
    <w:name w:val="FD8272D1377E3D4CB1FDE20D62F93DA0"/>
  </w:style>
  <w:style w:type="paragraph" w:customStyle="1" w:styleId="1BD1CEF797D0C54C9580BA045C6F6232">
    <w:name w:val="1BD1CEF797D0C54C9580BA045C6F6232"/>
  </w:style>
  <w:style w:type="paragraph" w:customStyle="1" w:styleId="32D01C50E2EFF646B92D8A0FC2DB9433">
    <w:name w:val="32D01C50E2EFF646B92D8A0FC2DB9433"/>
  </w:style>
  <w:style w:type="paragraph" w:customStyle="1" w:styleId="996162DFCEE5F54A8D3EBA053F07B592">
    <w:name w:val="996162DFCEE5F54A8D3EBA053F07B592"/>
  </w:style>
  <w:style w:type="paragraph" w:customStyle="1" w:styleId="2573112B80353E40829044F81A1E04F9">
    <w:name w:val="2573112B80353E40829044F81A1E04F9"/>
  </w:style>
  <w:style w:type="paragraph" w:customStyle="1" w:styleId="D3313158CB747A47A9B6AA25BC249FA6">
    <w:name w:val="D3313158CB747A47A9B6AA25BC249FA6"/>
  </w:style>
  <w:style w:type="paragraph" w:customStyle="1" w:styleId="E3C77D878DFC3D4DA556F40B9B8C0045">
    <w:name w:val="E3C77D878DFC3D4DA556F40B9B8C0045"/>
  </w:style>
  <w:style w:type="paragraph" w:customStyle="1" w:styleId="1BDF3896D8A8C840879330C99ADC89CB">
    <w:name w:val="1BDF3896D8A8C840879330C99ADC89CB"/>
  </w:style>
  <w:style w:type="paragraph" w:customStyle="1" w:styleId="82140DDE5B9B794CB2E41005764D426E">
    <w:name w:val="82140DDE5B9B794CB2E41005764D426E"/>
  </w:style>
  <w:style w:type="paragraph" w:customStyle="1" w:styleId="A21A2E60A05ADB409AC328F370F34638">
    <w:name w:val="A21A2E60A05ADB409AC328F370F34638"/>
  </w:style>
  <w:style w:type="paragraph" w:customStyle="1" w:styleId="8E1EAEB500C6D04A8A256C1303B7908D">
    <w:name w:val="8E1EAEB500C6D04A8A256C1303B7908D"/>
    <w:rsid w:val="004E7EE8"/>
  </w:style>
  <w:style w:type="paragraph" w:customStyle="1" w:styleId="F47928CB597E19498395B1131C95424E">
    <w:name w:val="F47928CB597E19498395B1131C95424E"/>
    <w:rsid w:val="004E7EE8"/>
  </w:style>
  <w:style w:type="paragraph" w:customStyle="1" w:styleId="9F910F6187342249A2D424213E80CB4E">
    <w:name w:val="9F910F6187342249A2D424213E80CB4E"/>
    <w:rsid w:val="004E7EE8"/>
  </w:style>
  <w:style w:type="paragraph" w:customStyle="1" w:styleId="3D67E198B6D1A64E8EF643E831C01E38">
    <w:name w:val="3D67E198B6D1A64E8EF643E831C01E38"/>
    <w:rsid w:val="004E7EE8"/>
  </w:style>
  <w:style w:type="paragraph" w:customStyle="1" w:styleId="E1AB430FA3D7C44FBF8CA960F1B68533">
    <w:name w:val="E1AB430FA3D7C44FBF8CA960F1B68533"/>
    <w:rsid w:val="004E7EE8"/>
  </w:style>
  <w:style w:type="paragraph" w:customStyle="1" w:styleId="43576C2A9D822C47A2806376018AE8CD">
    <w:name w:val="43576C2A9D822C47A2806376018AE8CD"/>
    <w:rsid w:val="004E7E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15</TotalTime>
  <Pages>2</Pages>
  <Words>669</Words>
  <Characters>3816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Tran</dc:creator>
  <cp:keywords/>
  <dc:description/>
  <cp:lastModifiedBy>Chau Tran</cp:lastModifiedBy>
  <cp:revision>2</cp:revision>
  <dcterms:created xsi:type="dcterms:W3CDTF">2018-01-15T02:35:00Z</dcterms:created>
  <dcterms:modified xsi:type="dcterms:W3CDTF">2018-01-15T02:51:00Z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